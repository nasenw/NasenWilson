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533A" w14:textId="212DA78A" w:rsidR="00816216" w:rsidRDefault="00C114E6" w:rsidP="00141A4C">
      <w:pPr>
        <w:pStyle w:val="Title"/>
      </w:pPr>
      <w:r>
        <w:t>Nasen Wilson</w:t>
      </w:r>
    </w:p>
    <w:p w14:paraId="6BC0B9D9" w14:textId="384B0786" w:rsidR="00141A4C" w:rsidRDefault="00827FC1" w:rsidP="00141A4C">
      <w:r>
        <w:t>102 168</w:t>
      </w:r>
      <w:r w:rsidRPr="00827FC1">
        <w:rPr>
          <w:vertAlign w:val="superscript"/>
        </w:rPr>
        <w:t>th</w:t>
      </w:r>
      <w:r>
        <w:t xml:space="preserve"> Pl </w:t>
      </w:r>
      <w:r w:rsidR="00E8689A">
        <w:t>NW</w:t>
      </w:r>
      <w:r w:rsidR="00C56D53">
        <w:t xml:space="preserve"> </w:t>
      </w:r>
      <w:r>
        <w:t>| Arlington, WA</w:t>
      </w:r>
      <w:r w:rsidR="00141A4C">
        <w:t> | </w:t>
      </w:r>
      <w:r>
        <w:t>425-263-1543</w:t>
      </w:r>
      <w:r w:rsidR="00141A4C">
        <w:t> | </w:t>
      </w:r>
      <w:r>
        <w:t>nasen.wilson@wsu.edu</w:t>
      </w:r>
    </w:p>
    <w:p w14:paraId="5BA6BB9B" w14:textId="7777777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EE557CA3D5FD4EF7836DA2DB3F3EBCC2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26781A3A" w14:textId="19A18824" w:rsidR="006270A9" w:rsidRDefault="0054266B">
      <w:r>
        <w:t xml:space="preserve">Obtaining a Software Engineering </w:t>
      </w:r>
      <w:r w:rsidR="00B311CB">
        <w:t>internship</w:t>
      </w:r>
      <w:r>
        <w:t xml:space="preserve"> </w:t>
      </w:r>
      <w:r w:rsidR="00C56D53">
        <w:t xml:space="preserve">to gain professional experience to help create better applications for your company.  </w:t>
      </w:r>
    </w:p>
    <w:sdt>
      <w:sdtPr>
        <w:alias w:val="Education:"/>
        <w:tag w:val="Education:"/>
        <w:id w:val="807127995"/>
        <w:placeholder>
          <w:docPart w:val="9201EE02397F413A958E81BCD037E394"/>
        </w:placeholder>
        <w:temporary/>
        <w:showingPlcHdr/>
        <w15:appearance w15:val="hidden"/>
      </w:sdtPr>
      <w:sdtContent>
        <w:p w14:paraId="6892F2A4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F3E057C" w14:textId="77777777" w:rsidR="00C114E6" w:rsidRDefault="00C114E6">
      <w:pPr>
        <w:pStyle w:val="Heading2"/>
      </w:pPr>
      <w:r>
        <w:t>BACHELOR OF SCIENCE</w:t>
      </w:r>
      <w:r w:rsidR="009D5933">
        <w:t> | </w:t>
      </w:r>
      <w:r>
        <w:t>anticipated graduation 2024</w:t>
      </w:r>
      <w:r w:rsidR="009D5933">
        <w:t> |</w:t>
      </w:r>
    </w:p>
    <w:p w14:paraId="68737A08" w14:textId="123325CE" w:rsidR="006270A9" w:rsidRDefault="009D5933">
      <w:pPr>
        <w:pStyle w:val="Heading2"/>
      </w:pPr>
      <w:r>
        <w:t> </w:t>
      </w:r>
      <w:r w:rsidR="00C114E6">
        <w:t>washington state university</w:t>
      </w:r>
    </w:p>
    <w:p w14:paraId="311D79CC" w14:textId="45DE3E21" w:rsidR="006270A9" w:rsidRDefault="009D5933" w:rsidP="001B29CF">
      <w:pPr>
        <w:pStyle w:val="ListBullet"/>
      </w:pPr>
      <w:r>
        <w:t xml:space="preserve">Major: </w:t>
      </w:r>
      <w:r w:rsidR="00C114E6">
        <w:t>Software Engineering</w:t>
      </w:r>
    </w:p>
    <w:p w14:paraId="53E51CBE" w14:textId="7BBA0401" w:rsidR="006270A9" w:rsidRDefault="009D5933" w:rsidP="00C114E6">
      <w:pPr>
        <w:pStyle w:val="ListBullet"/>
      </w:pPr>
      <w:r>
        <w:t xml:space="preserve">Related coursework: </w:t>
      </w:r>
      <w:r w:rsidR="00C114E6">
        <w:t xml:space="preserve">Data Structures and Algorithms, Linear Algebra, </w:t>
      </w:r>
      <w:r w:rsidR="005A37A2">
        <w:t>Discrete Mathematics, Software Design, Software Engineering</w:t>
      </w:r>
      <w:r w:rsidR="00C56D53">
        <w:t>, Cyber Security, Database Systems, Systems Programming, Programming Language Design</w:t>
      </w:r>
    </w:p>
    <w:sdt>
      <w:sdtPr>
        <w:alias w:val="Skills &amp; Abilities:"/>
        <w:tag w:val="Skills &amp; Abilities:"/>
        <w:id w:val="458624136"/>
        <w:placeholder>
          <w:docPart w:val="56B103971A834B3AA54E3F1DBC47D672"/>
        </w:placeholder>
        <w:temporary/>
        <w:showingPlcHdr/>
        <w15:appearance w15:val="hidden"/>
      </w:sdtPr>
      <w:sdtContent>
        <w:p w14:paraId="178C877B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467E7AAD" w14:textId="6F2AF2E0" w:rsidR="000C6D55" w:rsidRDefault="000C6D55">
      <w:pPr>
        <w:pStyle w:val="Heading2"/>
      </w:pPr>
      <w:r>
        <w:t>lanagues</w:t>
      </w:r>
    </w:p>
    <w:p w14:paraId="6DDC269E" w14:textId="54F2C451" w:rsidR="000C6D55" w:rsidRPr="000C6D55" w:rsidRDefault="000C6D55" w:rsidP="000C6D55">
      <w:r>
        <w:t xml:space="preserve">Experience coding in HTML/CSS, JavaScript, C#, Java, Python, C++, </w:t>
      </w:r>
      <w:r w:rsidR="000C37B8">
        <w:t>MySQL, PostgreSQL</w:t>
      </w:r>
      <w:r w:rsidR="001A1A3D">
        <w:t>, Assembly</w:t>
      </w:r>
    </w:p>
    <w:p w14:paraId="05364717" w14:textId="5BAAE776" w:rsidR="006270A9" w:rsidRDefault="00A64B73">
      <w:pPr>
        <w:pStyle w:val="Heading2"/>
      </w:pPr>
      <w:r>
        <w:t>Full Stack development</w:t>
      </w:r>
    </w:p>
    <w:p w14:paraId="0E51E2D3" w14:textId="6889A073" w:rsidR="006270A9" w:rsidRDefault="005A37A2">
      <w:pPr>
        <w:pStyle w:val="ListBullet"/>
      </w:pPr>
      <w:r>
        <w:t xml:space="preserve">Implemented Web Based Programming Using </w:t>
      </w:r>
      <w:r w:rsidR="00A64B73">
        <w:t>HTML, CSS, JavaScript, SQL</w:t>
      </w:r>
      <w:r>
        <w:t xml:space="preserve"> using MVC</w:t>
      </w:r>
      <w:r w:rsidR="00754E93">
        <w:t xml:space="preserve"> </w:t>
      </w:r>
      <w:r>
        <w:t xml:space="preserve"> in </w:t>
      </w:r>
      <w:r w:rsidR="00754E93">
        <w:t>ASP</w:t>
      </w:r>
      <w:r>
        <w:t>.NET.</w:t>
      </w:r>
    </w:p>
    <w:p w14:paraId="59EA4EB3" w14:textId="4E5A1609" w:rsidR="00C56D53" w:rsidRDefault="00C56D53">
      <w:pPr>
        <w:pStyle w:val="ListBullet"/>
      </w:pPr>
      <w:r>
        <w:t xml:space="preserve">Experience building projects </w:t>
      </w:r>
      <w:r w:rsidR="000C6D55">
        <w:t xml:space="preserve">utilizing Full-Stack Development techniques both </w:t>
      </w:r>
      <w:r>
        <w:t>solo and with other Software Engineers</w:t>
      </w:r>
      <w:r w:rsidR="000C6D55">
        <w:t>.</w:t>
      </w:r>
    </w:p>
    <w:p w14:paraId="7677653B" w14:textId="4269E4EE" w:rsidR="006270A9" w:rsidRDefault="00A64B73">
      <w:pPr>
        <w:pStyle w:val="Heading2"/>
      </w:pPr>
      <w:r>
        <w:t>database programming / database management</w:t>
      </w:r>
    </w:p>
    <w:p w14:paraId="12A91DBB" w14:textId="77777777" w:rsidR="0054266B" w:rsidRDefault="00960FB8">
      <w:pPr>
        <w:pStyle w:val="ListBullet"/>
      </w:pPr>
      <w:r>
        <w:t>Experience</w:t>
      </w:r>
      <w:r w:rsidR="005A37A2">
        <w:t xml:space="preserve"> creat</w:t>
      </w:r>
      <w:r>
        <w:t>ing</w:t>
      </w:r>
      <w:r w:rsidR="005A37A2">
        <w:t xml:space="preserve"> and manag</w:t>
      </w:r>
      <w:r>
        <w:t>ing</w:t>
      </w:r>
      <w:r w:rsidR="005A37A2">
        <w:t xml:space="preserve"> Database tables in SQL</w:t>
      </w:r>
      <w:r>
        <w:t xml:space="preserve">. </w:t>
      </w:r>
    </w:p>
    <w:p w14:paraId="288E87D1" w14:textId="77777777" w:rsidR="0054266B" w:rsidRDefault="00960FB8">
      <w:pPr>
        <w:pStyle w:val="ListBullet"/>
      </w:pPr>
      <w:r>
        <w:t xml:space="preserve">Experience making stored procedures and linking them to .NET projects. </w:t>
      </w:r>
    </w:p>
    <w:p w14:paraId="5D738B8F" w14:textId="05A9F313" w:rsidR="006270A9" w:rsidRDefault="00960FB8">
      <w:pPr>
        <w:pStyle w:val="ListBullet"/>
      </w:pPr>
      <w:r>
        <w:t xml:space="preserve">Knowledge </w:t>
      </w:r>
      <w:r w:rsidR="00827FC1">
        <w:t>of</w:t>
      </w:r>
      <w:r>
        <w:t xml:space="preserve"> Relational Algebra and ER Diagrams.</w:t>
      </w:r>
    </w:p>
    <w:p w14:paraId="0BB44A7A" w14:textId="417AD4D9" w:rsidR="006270A9" w:rsidRDefault="00A64B73">
      <w:pPr>
        <w:pStyle w:val="Heading2"/>
      </w:pPr>
      <w:r>
        <w:t>data structures &amp; Algorithms</w:t>
      </w:r>
    </w:p>
    <w:p w14:paraId="1E99E0A5" w14:textId="321B4703" w:rsidR="006270A9" w:rsidRDefault="00021325">
      <w:pPr>
        <w:pStyle w:val="ListBullet"/>
      </w:pPr>
      <w:r>
        <w:t>Binary Search Trees, Stacks, Queues, Arrays, Linked Lists, Hash Tables/Maps, Heaps</w:t>
      </w:r>
    </w:p>
    <w:sdt>
      <w:sdtPr>
        <w:alias w:val="Experience:"/>
        <w:tag w:val="Experience:"/>
        <w:id w:val="171684534"/>
        <w:placeholder>
          <w:docPart w:val="C82F001809A34E4386E4B9BD25C2D174"/>
        </w:placeholder>
        <w:temporary/>
        <w:showingPlcHdr/>
        <w15:appearance w15:val="hidden"/>
      </w:sdtPr>
      <w:sdtContent>
        <w:p w14:paraId="104BE7DF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4B0B05E4" w14:textId="00508136" w:rsidR="006270A9" w:rsidRDefault="00A64B73">
      <w:pPr>
        <w:pStyle w:val="Heading2"/>
      </w:pPr>
      <w:r>
        <w:t>HACKATHON</w:t>
      </w:r>
      <w:r w:rsidR="009D5933">
        <w:t> | </w:t>
      </w:r>
      <w:r>
        <w:t>WASHINGTON STATE UNIVERSITY</w:t>
      </w:r>
      <w:r w:rsidR="009D5933">
        <w:t> | </w:t>
      </w:r>
      <w:r>
        <w:t>APRIL 2023</w:t>
      </w:r>
    </w:p>
    <w:p w14:paraId="7F2AC0A3" w14:textId="3D1F1747" w:rsidR="005A37A2" w:rsidRDefault="00754E93" w:rsidP="005A37A2">
      <w:pPr>
        <w:pStyle w:val="ListBullet"/>
      </w:pPr>
      <w:r>
        <w:t xml:space="preserve">Participated in </w:t>
      </w:r>
      <w:r w:rsidR="00A64B73">
        <w:t xml:space="preserve">WSU Hackathon </w:t>
      </w:r>
      <w:r>
        <w:t xml:space="preserve">2023 </w:t>
      </w:r>
      <w:r w:rsidR="00A64B73">
        <w:t>whereas a team we plan</w:t>
      </w:r>
      <w:r>
        <w:t>ned</w:t>
      </w:r>
      <w:r w:rsidR="00A64B73">
        <w:t>, design</w:t>
      </w:r>
      <w:r>
        <w:t>ed</w:t>
      </w:r>
      <w:r w:rsidR="00A64B73">
        <w:t>,</w:t>
      </w:r>
      <w:r>
        <w:t xml:space="preserve"> and</w:t>
      </w:r>
      <w:r w:rsidR="00A64B73">
        <w:t xml:space="preserve"> program</w:t>
      </w:r>
      <w:r>
        <w:t>ed</w:t>
      </w:r>
      <w:r w:rsidR="00A64B73">
        <w:t xml:space="preserve"> a</w:t>
      </w:r>
      <w:r>
        <w:t>n application based on the given theme of the Hackathon. This gave me experience working with a team of Software Engineers of various skillsets and different experience levels, experience in being a team-lead, and experience speaking and presenting in front of both experienced industry individuals as well as my own peers.</w:t>
      </w:r>
    </w:p>
    <w:p w14:paraId="7EB02F37" w14:textId="77777777" w:rsidR="000C6D55" w:rsidRDefault="000C6D55" w:rsidP="000C6D55">
      <w:pPr>
        <w:pStyle w:val="ListBullet"/>
        <w:numPr>
          <w:ilvl w:val="0"/>
          <w:numId w:val="0"/>
        </w:numPr>
        <w:ind w:left="216" w:hanging="216"/>
      </w:pPr>
    </w:p>
    <w:p w14:paraId="356345AF" w14:textId="77777777" w:rsidR="000C6D55" w:rsidRDefault="000C6D55" w:rsidP="000C6D55">
      <w:pPr>
        <w:pStyle w:val="ListBullet"/>
        <w:numPr>
          <w:ilvl w:val="0"/>
          <w:numId w:val="0"/>
        </w:numPr>
        <w:ind w:left="216" w:hanging="216"/>
      </w:pPr>
    </w:p>
    <w:p w14:paraId="393E26DA" w14:textId="46F149EF" w:rsidR="00754E93" w:rsidRDefault="00754E93" w:rsidP="00754E93">
      <w:pPr>
        <w:pStyle w:val="Heading2"/>
      </w:pPr>
      <w:r>
        <w:lastRenderedPageBreak/>
        <w:t>nasa usli Capstone project | WASHINGTON STATE UNIVERSITY | September 2023</w:t>
      </w:r>
    </w:p>
    <w:p w14:paraId="2F48724D" w14:textId="2A21A4E7" w:rsidR="006A540D" w:rsidRPr="006A540D" w:rsidRDefault="006A540D" w:rsidP="006A540D">
      <w:pPr>
        <w:pStyle w:val="ListBullet"/>
      </w:pPr>
      <w:r w:rsidRPr="006A540D">
        <w:t xml:space="preserve">Senior Capstone </w:t>
      </w:r>
      <w:r>
        <w:t xml:space="preserve">Project </w:t>
      </w:r>
      <w:r w:rsidRPr="006A540D">
        <w:t>where I was selected to work with Software Engineers, Electrical Engineers, and Mechanical Engineers to design and build a rocket for the NASA USLI competition. This project gave experience working with other types of engineers and experience communicating with industry professionals from both NASA and Blue Origin</w:t>
      </w:r>
      <w:r>
        <w:t>.</w:t>
      </w:r>
    </w:p>
    <w:p w14:paraId="39299439" w14:textId="77777777" w:rsidR="006A540D" w:rsidRDefault="006A540D" w:rsidP="006A540D">
      <w:pPr>
        <w:pStyle w:val="ListBullet"/>
        <w:numPr>
          <w:ilvl w:val="0"/>
          <w:numId w:val="0"/>
        </w:numPr>
        <w:ind w:left="216"/>
      </w:pPr>
    </w:p>
    <w:p w14:paraId="1B3CE8AA" w14:textId="7DF20366" w:rsidR="000C6D55" w:rsidRDefault="000C6D55" w:rsidP="000C6D55">
      <w:pPr>
        <w:pStyle w:val="Heading1"/>
      </w:pPr>
      <w:r>
        <w:t>Extracurricular Activities:</w:t>
      </w:r>
    </w:p>
    <w:p w14:paraId="35DDDEA9" w14:textId="1FA28168" w:rsidR="000C6D55" w:rsidRPr="000C6D55" w:rsidRDefault="000C6D55" w:rsidP="000C6D55">
      <w:pPr>
        <w:pStyle w:val="Heading2"/>
      </w:pPr>
      <w:r>
        <w:t>WSU Everett Rocket Team:</w:t>
      </w:r>
    </w:p>
    <w:p w14:paraId="348FD4B3" w14:textId="531D0FAE" w:rsidR="000C6D55" w:rsidRDefault="000C6D55" w:rsidP="000C6D55">
      <w:pPr>
        <w:pStyle w:val="ListBullet"/>
      </w:pPr>
      <w:r>
        <w:t xml:space="preserve">Experience working on the NASA USLI Project where I worked with the team on assembly and documentation for the subscale model of our main competition rocket which is set to be </w:t>
      </w:r>
      <w:r w:rsidR="006A540D">
        <w:t>launched</w:t>
      </w:r>
      <w:r>
        <w:t xml:space="preserve"> next year. Joined the National Rocket Association and successfully launched and recovered my own personal rocket earning myself an L1 certification</w:t>
      </w:r>
      <w:r w:rsidR="006A540D">
        <w:t>.</w:t>
      </w:r>
      <w:r>
        <w:t xml:space="preserve"> </w:t>
      </w:r>
    </w:p>
    <w:p w14:paraId="7378F9E5" w14:textId="1AAE3CA8" w:rsidR="000C6D55" w:rsidRDefault="000C6D55" w:rsidP="00754E93">
      <w:pPr>
        <w:pStyle w:val="ListBullet"/>
        <w:numPr>
          <w:ilvl w:val="0"/>
          <w:numId w:val="0"/>
        </w:numPr>
        <w:ind w:left="216" w:hanging="216"/>
      </w:pPr>
    </w:p>
    <w:p w14:paraId="352D7248" w14:textId="30737A96" w:rsidR="006A540D" w:rsidRPr="000C6D55" w:rsidRDefault="006A540D" w:rsidP="006A540D">
      <w:pPr>
        <w:pStyle w:val="Heading2"/>
      </w:pPr>
      <w:r>
        <w:t xml:space="preserve">WSU </w:t>
      </w:r>
      <w:r>
        <w:t>Engineering club – treasurer</w:t>
      </w:r>
      <w:r>
        <w:t>:</w:t>
      </w:r>
    </w:p>
    <w:p w14:paraId="7710FD72" w14:textId="39A1D44E" w:rsidR="006A540D" w:rsidRPr="006A540D" w:rsidRDefault="006A540D" w:rsidP="006A540D">
      <w:pPr>
        <w:pStyle w:val="ListBullet"/>
      </w:pPr>
      <w:r w:rsidRPr="006A540D">
        <w:t>Experience handling and managing a $20,000 budget across all engineering teams, handling purchase requests, managing resources to fulfill all teams needs</w:t>
      </w:r>
      <w:r>
        <w:t>.</w:t>
      </w:r>
    </w:p>
    <w:sectPr w:rsidR="006A540D" w:rsidRPr="006A540D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8F625" w14:textId="77777777" w:rsidR="0065793C" w:rsidRDefault="0065793C">
      <w:pPr>
        <w:spacing w:after="0"/>
      </w:pPr>
      <w:r>
        <w:separator/>
      </w:r>
    </w:p>
  </w:endnote>
  <w:endnote w:type="continuationSeparator" w:id="0">
    <w:p w14:paraId="68810735" w14:textId="77777777" w:rsidR="0065793C" w:rsidRDefault="00657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574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C7B4" w14:textId="77777777" w:rsidR="0065793C" w:rsidRDefault="0065793C">
      <w:pPr>
        <w:spacing w:after="0"/>
      </w:pPr>
      <w:r>
        <w:separator/>
      </w:r>
    </w:p>
  </w:footnote>
  <w:footnote w:type="continuationSeparator" w:id="0">
    <w:p w14:paraId="74635C4B" w14:textId="77777777" w:rsidR="0065793C" w:rsidRDefault="006579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24665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F326D2"/>
    <w:multiLevelType w:val="hybridMultilevel"/>
    <w:tmpl w:val="DD500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8C4DA7"/>
    <w:multiLevelType w:val="hybridMultilevel"/>
    <w:tmpl w:val="6452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25704977">
    <w:abstractNumId w:val="9"/>
  </w:num>
  <w:num w:numId="2" w16cid:durableId="1739590180">
    <w:abstractNumId w:val="9"/>
    <w:lvlOverride w:ilvl="0">
      <w:startOverride w:val="1"/>
    </w:lvlOverride>
  </w:num>
  <w:num w:numId="3" w16cid:durableId="746654408">
    <w:abstractNumId w:val="9"/>
    <w:lvlOverride w:ilvl="0">
      <w:startOverride w:val="1"/>
    </w:lvlOverride>
  </w:num>
  <w:num w:numId="4" w16cid:durableId="1766608198">
    <w:abstractNumId w:val="9"/>
    <w:lvlOverride w:ilvl="0">
      <w:startOverride w:val="1"/>
    </w:lvlOverride>
  </w:num>
  <w:num w:numId="5" w16cid:durableId="1178010146">
    <w:abstractNumId w:val="8"/>
  </w:num>
  <w:num w:numId="6" w16cid:durableId="744911256">
    <w:abstractNumId w:val="7"/>
  </w:num>
  <w:num w:numId="7" w16cid:durableId="202862146">
    <w:abstractNumId w:val="6"/>
  </w:num>
  <w:num w:numId="8" w16cid:durableId="1139418432">
    <w:abstractNumId w:val="5"/>
  </w:num>
  <w:num w:numId="9" w16cid:durableId="947351122">
    <w:abstractNumId w:val="4"/>
  </w:num>
  <w:num w:numId="10" w16cid:durableId="1485582241">
    <w:abstractNumId w:val="3"/>
  </w:num>
  <w:num w:numId="11" w16cid:durableId="208609148">
    <w:abstractNumId w:val="2"/>
  </w:num>
  <w:num w:numId="12" w16cid:durableId="339242364">
    <w:abstractNumId w:val="1"/>
  </w:num>
  <w:num w:numId="13" w16cid:durableId="1095007747">
    <w:abstractNumId w:val="0"/>
  </w:num>
  <w:num w:numId="14" w16cid:durableId="1151487999">
    <w:abstractNumId w:val="13"/>
  </w:num>
  <w:num w:numId="15" w16cid:durableId="314378691">
    <w:abstractNumId w:val="18"/>
  </w:num>
  <w:num w:numId="16" w16cid:durableId="1839034206">
    <w:abstractNumId w:val="12"/>
  </w:num>
  <w:num w:numId="17" w16cid:durableId="1587156280">
    <w:abstractNumId w:val="15"/>
  </w:num>
  <w:num w:numId="18" w16cid:durableId="532772363">
    <w:abstractNumId w:val="10"/>
  </w:num>
  <w:num w:numId="19" w16cid:durableId="1344086885">
    <w:abstractNumId w:val="21"/>
  </w:num>
  <w:num w:numId="20" w16cid:durableId="1530872931">
    <w:abstractNumId w:val="19"/>
  </w:num>
  <w:num w:numId="21" w16cid:durableId="1462726748">
    <w:abstractNumId w:val="11"/>
  </w:num>
  <w:num w:numId="22" w16cid:durableId="1193493306">
    <w:abstractNumId w:val="14"/>
  </w:num>
  <w:num w:numId="23" w16cid:durableId="1441024369">
    <w:abstractNumId w:val="20"/>
  </w:num>
  <w:num w:numId="24" w16cid:durableId="983660149">
    <w:abstractNumId w:val="17"/>
  </w:num>
  <w:num w:numId="25" w16cid:durableId="9799163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4E6"/>
    <w:rsid w:val="00021325"/>
    <w:rsid w:val="000A4F59"/>
    <w:rsid w:val="000C37B8"/>
    <w:rsid w:val="000C6D55"/>
    <w:rsid w:val="00141A4C"/>
    <w:rsid w:val="001A1A3D"/>
    <w:rsid w:val="001B29CF"/>
    <w:rsid w:val="0028220F"/>
    <w:rsid w:val="003122D8"/>
    <w:rsid w:val="00356C14"/>
    <w:rsid w:val="00445F1C"/>
    <w:rsid w:val="0054266B"/>
    <w:rsid w:val="005A37A2"/>
    <w:rsid w:val="005F2211"/>
    <w:rsid w:val="00617B26"/>
    <w:rsid w:val="006270A9"/>
    <w:rsid w:val="0065793C"/>
    <w:rsid w:val="00675956"/>
    <w:rsid w:val="00681034"/>
    <w:rsid w:val="006A540D"/>
    <w:rsid w:val="00754E93"/>
    <w:rsid w:val="00816216"/>
    <w:rsid w:val="00827FC1"/>
    <w:rsid w:val="0087734B"/>
    <w:rsid w:val="00960FB8"/>
    <w:rsid w:val="009D5933"/>
    <w:rsid w:val="00A64B73"/>
    <w:rsid w:val="00B17A00"/>
    <w:rsid w:val="00B311CB"/>
    <w:rsid w:val="00BD768D"/>
    <w:rsid w:val="00C114E6"/>
    <w:rsid w:val="00C56D53"/>
    <w:rsid w:val="00C61F8E"/>
    <w:rsid w:val="00C67763"/>
    <w:rsid w:val="00DE5739"/>
    <w:rsid w:val="00E06F0B"/>
    <w:rsid w:val="00E83E4B"/>
    <w:rsid w:val="00E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54BA8"/>
  <w15:docId w15:val="{0B3BD21A-665B-4F76-B9C1-6693EDE0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0C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e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557CA3D5FD4EF7836DA2DB3F3EB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D3862-E984-4338-85B7-FFF6B712F546}"/>
      </w:docPartPr>
      <w:docPartBody>
        <w:p w:rsidR="002772FE" w:rsidRDefault="00000000">
          <w:pPr>
            <w:pStyle w:val="EE557CA3D5FD4EF7836DA2DB3F3EBCC2"/>
          </w:pPr>
          <w:r>
            <w:t>Objective</w:t>
          </w:r>
        </w:p>
      </w:docPartBody>
    </w:docPart>
    <w:docPart>
      <w:docPartPr>
        <w:name w:val="9201EE02397F413A958E81BCD037E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150BC-EF55-473F-A014-B152C75B357E}"/>
      </w:docPartPr>
      <w:docPartBody>
        <w:p w:rsidR="002772FE" w:rsidRDefault="00000000">
          <w:pPr>
            <w:pStyle w:val="9201EE02397F413A958E81BCD037E394"/>
          </w:pPr>
          <w:r>
            <w:t>Education</w:t>
          </w:r>
        </w:p>
      </w:docPartBody>
    </w:docPart>
    <w:docPart>
      <w:docPartPr>
        <w:name w:val="56B103971A834B3AA54E3F1DBC47D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E317-75B9-4DD0-92E9-F778A1A80DD7}"/>
      </w:docPartPr>
      <w:docPartBody>
        <w:p w:rsidR="002772FE" w:rsidRDefault="00000000">
          <w:pPr>
            <w:pStyle w:val="56B103971A834B3AA54E3F1DBC47D672"/>
          </w:pPr>
          <w:r>
            <w:t>Skills &amp; Abilities</w:t>
          </w:r>
        </w:p>
      </w:docPartBody>
    </w:docPart>
    <w:docPart>
      <w:docPartPr>
        <w:name w:val="C82F001809A34E4386E4B9BD25C2D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9136D-2AC2-4D72-8F61-47352BDB6301}"/>
      </w:docPartPr>
      <w:docPartBody>
        <w:p w:rsidR="002772FE" w:rsidRDefault="00000000">
          <w:pPr>
            <w:pStyle w:val="C82F001809A34E4386E4B9BD25C2D17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93"/>
    <w:rsid w:val="002772FE"/>
    <w:rsid w:val="00395B93"/>
    <w:rsid w:val="00BC4323"/>
    <w:rsid w:val="00F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557CA3D5FD4EF7836DA2DB3F3EBCC2">
    <w:name w:val="EE557CA3D5FD4EF7836DA2DB3F3EBCC2"/>
  </w:style>
  <w:style w:type="paragraph" w:customStyle="1" w:styleId="9201EE02397F413A958E81BCD037E394">
    <w:name w:val="9201EE02397F413A958E81BCD037E394"/>
  </w:style>
  <w:style w:type="paragraph" w:customStyle="1" w:styleId="56B103971A834B3AA54E3F1DBC47D672">
    <w:name w:val="56B103971A834B3AA54E3F1DBC47D672"/>
  </w:style>
  <w:style w:type="paragraph" w:customStyle="1" w:styleId="C82F001809A34E4386E4B9BD25C2D174">
    <w:name w:val="C82F001809A34E4386E4B9BD25C2D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216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BossBagel Yeet</dc:creator>
  <cp:keywords/>
  <dc:description/>
  <cp:lastModifiedBy>NASEN  WILSON</cp:lastModifiedBy>
  <cp:revision>8</cp:revision>
  <dcterms:created xsi:type="dcterms:W3CDTF">2023-02-28T01:05:00Z</dcterms:created>
  <dcterms:modified xsi:type="dcterms:W3CDTF">2023-11-26T04:55:00Z</dcterms:modified>
  <cp:version/>
</cp:coreProperties>
</file>